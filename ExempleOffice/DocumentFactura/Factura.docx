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3474"/>
        <w:gridCol w:w="1314"/>
        <w:gridCol w:w="2160"/>
        <w:gridCol w:w="1710"/>
        <w:gridCol w:w="630"/>
        <w:gridCol w:w="540"/>
        <w:gridCol w:w="450"/>
      </w:tblGrid>
      <w:tr w:rsidR="00FB17CC" w:rsidRPr="00517756" w:rsidTr="00FB17CC">
        <w:tc>
          <w:tcPr>
            <w:tcW w:w="3474" w:type="dxa"/>
            <w:vMerge w:val="restart"/>
            <w:shd w:val="clear" w:color="auto" w:fill="DBE5F1" w:themeFill="accent1" w:themeFillTint="33"/>
          </w:tcPr>
          <w:p w:rsidR="00FB17CC" w:rsidRPr="00517756" w:rsidRDefault="00FB17CC" w:rsidP="00E337F8">
            <w:pPr>
              <w:rPr>
                <w:b/>
                <w:sz w:val="48"/>
                <w:szCs w:val="48"/>
                <w:lang w:val="ro-RO"/>
              </w:rPr>
            </w:pPr>
            <w:r w:rsidRPr="00517756">
              <w:rPr>
                <w:b/>
                <w:sz w:val="68"/>
                <w:szCs w:val="68"/>
                <w:lang w:val="ro-RO"/>
              </w:rPr>
              <w:t>FACTUR</w:t>
            </w:r>
            <w:r w:rsidRPr="00F64F41">
              <w:rPr>
                <w:b/>
                <w:sz w:val="68"/>
                <w:szCs w:val="68"/>
                <w:lang w:val="ro-RO"/>
              </w:rPr>
              <w:t>Ă</w:t>
            </w:r>
          </w:p>
        </w:tc>
        <w:tc>
          <w:tcPr>
            <w:tcW w:w="1314" w:type="dxa"/>
            <w:shd w:val="clear" w:color="auto" w:fill="DBE5F1" w:themeFill="accent1" w:themeFillTint="33"/>
          </w:tcPr>
          <w:p w:rsidR="00FB17CC" w:rsidRPr="00FB17CC" w:rsidRDefault="00FB17CC" w:rsidP="00FB17CC">
            <w:pPr>
              <w:jc w:val="right"/>
              <w:rPr>
                <w:b/>
                <w:lang w:val="ro-RO"/>
              </w:rPr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FB17CC" w:rsidRPr="00517756" w:rsidRDefault="00FB17CC" w:rsidP="00D85E1B">
            <w:pPr>
              <w:rPr>
                <w:lang w:val="ro-RO"/>
              </w:rPr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FB17CC" w:rsidRPr="00517756" w:rsidRDefault="00FB17CC" w:rsidP="00E964A7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Seria</w:t>
            </w:r>
          </w:p>
        </w:tc>
        <w:tc>
          <w:tcPr>
            <w:tcW w:w="630" w:type="dxa"/>
            <w:shd w:val="clear" w:color="auto" w:fill="DBE5F1" w:themeFill="accent1" w:themeFillTint="33"/>
          </w:tcPr>
          <w:p w:rsidR="00FB17CC" w:rsidRPr="00517756" w:rsidRDefault="00FB17CC" w:rsidP="00164C12">
            <w:pPr>
              <w:rPr>
                <w:lang w:val="ro-RO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FB17CC" w:rsidRPr="00517756" w:rsidRDefault="00FB17CC" w:rsidP="007A1057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nr.</w:t>
            </w:r>
          </w:p>
        </w:tc>
        <w:tc>
          <w:tcPr>
            <w:tcW w:w="450" w:type="dxa"/>
            <w:shd w:val="clear" w:color="auto" w:fill="DBE5F1" w:themeFill="accent1" w:themeFillTint="33"/>
          </w:tcPr>
          <w:p w:rsidR="00FB17CC" w:rsidRPr="00517756" w:rsidRDefault="00FB17CC" w:rsidP="00BA0784">
            <w:pPr>
              <w:rPr>
                <w:lang w:val="ro-RO"/>
              </w:rPr>
            </w:pPr>
          </w:p>
        </w:tc>
      </w:tr>
      <w:tr w:rsidR="00FB17CC" w:rsidRPr="00517756" w:rsidTr="00FB17CC">
        <w:tc>
          <w:tcPr>
            <w:tcW w:w="3474" w:type="dxa"/>
            <w:vMerge/>
            <w:shd w:val="clear" w:color="auto" w:fill="DBE5F1" w:themeFill="accent1" w:themeFillTint="33"/>
          </w:tcPr>
          <w:p w:rsidR="00FB17CC" w:rsidRPr="00517756" w:rsidRDefault="00FB17CC" w:rsidP="00E337F8">
            <w:pPr>
              <w:rPr>
                <w:lang w:val="ro-RO"/>
              </w:rPr>
            </w:pPr>
          </w:p>
        </w:tc>
        <w:tc>
          <w:tcPr>
            <w:tcW w:w="1314" w:type="dxa"/>
            <w:shd w:val="clear" w:color="auto" w:fill="DBE5F1" w:themeFill="accent1" w:themeFillTint="33"/>
          </w:tcPr>
          <w:p w:rsidR="00FB17CC" w:rsidRPr="00FB17CC" w:rsidRDefault="00FB17CC" w:rsidP="00FB17CC">
            <w:pPr>
              <w:jc w:val="right"/>
              <w:rPr>
                <w:b/>
                <w:lang w:val="ro-RO"/>
              </w:rPr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FB17CC" w:rsidRPr="00517756" w:rsidRDefault="00FB17CC" w:rsidP="00FB17CC">
            <w:pPr>
              <w:rPr>
                <w:lang w:val="ro-RO"/>
              </w:rPr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FB17CC" w:rsidRPr="00517756" w:rsidRDefault="00FB17CC" w:rsidP="00E964A7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Nr.  facturii</w:t>
            </w:r>
          </w:p>
        </w:tc>
        <w:tc>
          <w:tcPr>
            <w:tcW w:w="1620" w:type="dxa"/>
            <w:gridSpan w:val="3"/>
            <w:shd w:val="clear" w:color="auto" w:fill="DBE5F1" w:themeFill="accent1" w:themeFillTint="33"/>
          </w:tcPr>
          <w:p w:rsidR="00FB17CC" w:rsidRPr="00517756" w:rsidRDefault="00FB17CC" w:rsidP="00C5028B">
            <w:pPr>
              <w:rPr>
                <w:sz w:val="24"/>
                <w:lang w:val="ro-RO"/>
              </w:rPr>
            </w:pPr>
          </w:p>
        </w:tc>
      </w:tr>
      <w:tr w:rsidR="00FB17CC" w:rsidRPr="00517756" w:rsidTr="00FB17CC">
        <w:tc>
          <w:tcPr>
            <w:tcW w:w="3474" w:type="dxa"/>
            <w:vMerge/>
            <w:shd w:val="clear" w:color="auto" w:fill="DBE5F1" w:themeFill="accent1" w:themeFillTint="33"/>
          </w:tcPr>
          <w:p w:rsidR="00FB17CC" w:rsidRPr="00517756" w:rsidRDefault="00FB17CC" w:rsidP="00E337F8">
            <w:pPr>
              <w:rPr>
                <w:lang w:val="ro-RO"/>
              </w:rPr>
            </w:pPr>
          </w:p>
        </w:tc>
        <w:tc>
          <w:tcPr>
            <w:tcW w:w="1314" w:type="dxa"/>
            <w:shd w:val="clear" w:color="auto" w:fill="DBE5F1" w:themeFill="accent1" w:themeFillTint="33"/>
          </w:tcPr>
          <w:p w:rsidR="00FB17CC" w:rsidRPr="00FB17CC" w:rsidRDefault="00FB17CC" w:rsidP="00FB17CC">
            <w:pPr>
              <w:jc w:val="right"/>
              <w:rPr>
                <w:b/>
                <w:lang w:val="ro-RO"/>
              </w:rPr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FB17CC" w:rsidRPr="00517756" w:rsidRDefault="00FB17CC" w:rsidP="00D85E1B">
            <w:pPr>
              <w:rPr>
                <w:lang w:val="ro-RO"/>
              </w:rPr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FB17CC" w:rsidRPr="00517756" w:rsidRDefault="00FB17CC" w:rsidP="00E964A7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Data</w:t>
            </w:r>
          </w:p>
        </w:tc>
        <w:tc>
          <w:tcPr>
            <w:tcW w:w="1620" w:type="dxa"/>
            <w:gridSpan w:val="3"/>
            <w:shd w:val="clear" w:color="auto" w:fill="DBE5F1" w:themeFill="accent1" w:themeFillTint="33"/>
          </w:tcPr>
          <w:p w:rsidR="00FB17CC" w:rsidRPr="00517756" w:rsidRDefault="009E2709" w:rsidP="000D61F1">
            <w:pPr>
              <w:rPr>
                <w:lang w:val="ro-RO"/>
              </w:rPr>
            </w:pPr>
            <w:r>
              <w:rPr>
                <w:lang w:val="ro-RO"/>
              </w:rPr>
              <w:fldChar w:fldCharType="begin"/>
            </w:r>
            <w:r w:rsidR="000D61F1">
              <w:rPr>
                <w:lang w:val="ro-RO"/>
              </w:rPr>
              <w:instrText xml:space="preserve"> </w:instrText>
            </w:r>
            <w:sdt>
              <w:sdtPr>
                <w:rPr>
                  <w:lang w:val="ro-RO"/>
                </w:rPr>
                <w:alias w:val="Data"/>
                <w:tag w:val="Data"/>
                <w:id w:val="10916817"/>
                <w:lock w:val="sdtLocked"/>
                <w:placeholder>
                  <w:docPart w:val="45956979F3864C14A13641A74AB24573"/>
                </w:placeholder>
                <w:showingPlcHdr/>
                <w:date w:fullDate="2012-04-10T00:00:00Z">
                  <w:dateFormat w:val="dd.MM.yyyy"/>
                  <w:lid w:val="ro-RO"/>
                  <w:storeMappedDataAs w:val="dateTime"/>
                  <w:calendar w:val="gregorian"/>
                </w:date>
              </w:sdtPr>
              <w:sdtEndPr/>
              <w:sdtContent>
                <w:r w:rsidR="000D61F1" w:rsidRPr="00DF5BEC">
                  <w:rPr>
                    <w:rStyle w:val="PlaceholderText"/>
                  </w:rPr>
                  <w:instrText>Click here to enter a date.</w:instrText>
                </w:r>
              </w:sdtContent>
            </w:sdt>
            <w:r w:rsidR="000D61F1">
              <w:rPr>
                <w:lang w:val="ro-RO"/>
              </w:rPr>
              <w:instrText xml:space="preserve"> </w:instrText>
            </w:r>
            <w:r>
              <w:rPr>
                <w:lang w:val="ro-RO"/>
              </w:rPr>
              <w:fldChar w:fldCharType="end"/>
            </w:r>
          </w:p>
        </w:tc>
      </w:tr>
    </w:tbl>
    <w:p w:rsidR="00E964A7" w:rsidRDefault="00E964A7" w:rsidP="00E337F8">
      <w:pPr>
        <w:rPr>
          <w:lang w:val="ro-RO"/>
        </w:rPr>
      </w:pPr>
    </w:p>
    <w:p w:rsidR="0070607A" w:rsidRPr="00517756" w:rsidRDefault="0070607A" w:rsidP="00E337F8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4680"/>
        <w:gridCol w:w="1260"/>
        <w:gridCol w:w="3060"/>
      </w:tblGrid>
      <w:tr w:rsidR="00465745" w:rsidRPr="00517756" w:rsidTr="00234C7F">
        <w:tc>
          <w:tcPr>
            <w:tcW w:w="1278" w:type="dxa"/>
            <w:tcBorders>
              <w:bottom w:val="single" w:sz="4" w:space="0" w:color="000000" w:themeColor="text1"/>
            </w:tcBorders>
            <w:vAlign w:val="center"/>
          </w:tcPr>
          <w:p w:rsidR="00465745" w:rsidRPr="00517756" w:rsidRDefault="00495635" w:rsidP="00A35F7F">
            <w:pPr>
              <w:rPr>
                <w:b/>
                <w:lang w:val="ro-RO"/>
              </w:rPr>
            </w:pPr>
            <w:bookmarkStart w:id="0" w:name="_GoBack"/>
            <w:r w:rsidRPr="00517756">
              <w:rPr>
                <w:b/>
                <w:sz w:val="24"/>
                <w:lang w:val="ro-RO"/>
              </w:rPr>
              <w:t>FURNIZOR</w:t>
            </w:r>
          </w:p>
        </w:tc>
        <w:tc>
          <w:tcPr>
            <w:tcW w:w="4680" w:type="dxa"/>
            <w:tcBorders>
              <w:bottom w:val="single" w:sz="4" w:space="0" w:color="000000" w:themeColor="text1"/>
            </w:tcBorders>
            <w:vAlign w:val="center"/>
          </w:tcPr>
          <w:p w:rsidR="00465745" w:rsidRPr="00517756" w:rsidRDefault="00465745" w:rsidP="00A35F7F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vAlign w:val="center"/>
          </w:tcPr>
          <w:p w:rsidR="00465745" w:rsidRPr="00517756" w:rsidRDefault="00465745" w:rsidP="00A35F7F">
            <w:pPr>
              <w:rPr>
                <w:lang w:val="ro-RO"/>
              </w:rPr>
            </w:pPr>
          </w:p>
        </w:tc>
        <w:tc>
          <w:tcPr>
            <w:tcW w:w="3060" w:type="dxa"/>
            <w:tcBorders>
              <w:bottom w:val="single" w:sz="4" w:space="0" w:color="000000" w:themeColor="text1"/>
            </w:tcBorders>
            <w:vAlign w:val="center"/>
          </w:tcPr>
          <w:p w:rsidR="00465745" w:rsidRPr="00517756" w:rsidRDefault="00495635" w:rsidP="00A35F7F">
            <w:pPr>
              <w:jc w:val="right"/>
              <w:rPr>
                <w:lang w:val="ro-RO"/>
              </w:rPr>
            </w:pPr>
            <w:r w:rsidRPr="00517756">
              <w:rPr>
                <w:b/>
                <w:sz w:val="24"/>
                <w:lang w:val="ro-RO"/>
              </w:rPr>
              <w:t>CUMP</w:t>
            </w:r>
            <w:r w:rsidR="00913786" w:rsidRPr="00517756">
              <w:rPr>
                <w:b/>
                <w:sz w:val="24"/>
                <w:lang w:val="ro-RO"/>
              </w:rPr>
              <w:t>Ă</w:t>
            </w:r>
            <w:r w:rsidRPr="00517756">
              <w:rPr>
                <w:b/>
                <w:sz w:val="24"/>
                <w:lang w:val="ro-RO"/>
              </w:rPr>
              <w:t>R</w:t>
            </w:r>
            <w:r w:rsidR="00913786" w:rsidRPr="00517756">
              <w:rPr>
                <w:b/>
                <w:sz w:val="24"/>
                <w:lang w:val="ro-RO"/>
              </w:rPr>
              <w:t>Ă</w:t>
            </w:r>
            <w:r w:rsidRPr="00517756">
              <w:rPr>
                <w:b/>
                <w:sz w:val="24"/>
                <w:lang w:val="ro-RO"/>
              </w:rPr>
              <w:t>TOR</w:t>
            </w:r>
          </w:p>
        </w:tc>
      </w:tr>
      <w:tr w:rsidR="00465745" w:rsidRPr="00517756" w:rsidTr="00234C7F">
        <w:tc>
          <w:tcPr>
            <w:tcW w:w="1278" w:type="dxa"/>
            <w:tcBorders>
              <w:top w:val="single" w:sz="4" w:space="0" w:color="000000" w:themeColor="text1"/>
            </w:tcBorders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Nume</w:t>
            </w:r>
          </w:p>
        </w:tc>
        <w:tc>
          <w:tcPr>
            <w:tcW w:w="4680" w:type="dxa"/>
            <w:tcBorders>
              <w:top w:val="single" w:sz="4" w:space="0" w:color="000000" w:themeColor="text1"/>
            </w:tcBorders>
            <w:vAlign w:val="center"/>
          </w:tcPr>
          <w:p w:rsidR="00465745" w:rsidRPr="00517756" w:rsidRDefault="00465745" w:rsidP="00A35F7F">
            <w:pPr>
              <w:rPr>
                <w:sz w:val="20"/>
                <w:lang w:val="ro-RO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</w:tcBorders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Nume</w:t>
            </w:r>
          </w:p>
        </w:tc>
        <w:tc>
          <w:tcPr>
            <w:tcW w:w="3060" w:type="dxa"/>
            <w:tcBorders>
              <w:top w:val="single" w:sz="4" w:space="0" w:color="000000" w:themeColor="text1"/>
            </w:tcBorders>
            <w:vAlign w:val="center"/>
          </w:tcPr>
          <w:p w:rsidR="00465745" w:rsidRPr="00517756" w:rsidRDefault="007056A0" w:rsidP="004B681F">
            <w:pPr>
              <w:rPr>
                <w:sz w:val="20"/>
                <w:lang w:val="ro-RO"/>
              </w:rPr>
            </w:pPr>
            <w:sdt>
              <w:sdtPr>
                <w:rPr>
                  <w:sz w:val="20"/>
                  <w:lang w:val="ro-RO"/>
                </w:rPr>
                <w:id w:val="1573769225"/>
                <w:placeholder>
                  <w:docPart w:val="803C669D1C7A4D6CA444A59EC7CF253D"/>
                </w:placeholder>
                <w:text/>
              </w:sdtPr>
              <w:sdtEndPr/>
              <w:sdtContent>
                <w:r w:rsidR="0059355C">
                  <w:rPr>
                    <w:sz w:val="20"/>
                    <w:lang w:val="ro-RO"/>
                  </w:rPr>
                  <w:t>Click or tap here to enter text.</w:t>
                </w:r>
              </w:sdtContent>
            </w:sdt>
          </w:p>
        </w:tc>
      </w:tr>
      <w:tr w:rsidR="00465745" w:rsidRPr="00517756" w:rsidTr="00234C7F">
        <w:tc>
          <w:tcPr>
            <w:tcW w:w="1278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Nr.</w:t>
            </w:r>
            <w:r w:rsidR="000752A6" w:rsidRPr="00517756">
              <w:rPr>
                <w:b/>
                <w:lang w:val="ro-RO"/>
              </w:rPr>
              <w:t>ORC</w:t>
            </w:r>
            <w:r w:rsidRPr="00517756">
              <w:rPr>
                <w:b/>
                <w:lang w:val="ro-RO"/>
              </w:rPr>
              <w:t>/an</w:t>
            </w:r>
          </w:p>
        </w:tc>
        <w:tc>
          <w:tcPr>
            <w:tcW w:w="4680" w:type="dxa"/>
            <w:vAlign w:val="center"/>
          </w:tcPr>
          <w:p w:rsidR="00465745" w:rsidRPr="00517756" w:rsidRDefault="00465745" w:rsidP="00A35F7F">
            <w:pPr>
              <w:rPr>
                <w:sz w:val="20"/>
                <w:lang w:val="ro-RO"/>
              </w:rPr>
            </w:pPr>
          </w:p>
        </w:tc>
        <w:tc>
          <w:tcPr>
            <w:tcW w:w="1260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Nr.</w:t>
            </w:r>
            <w:r w:rsidR="000752A6" w:rsidRPr="00517756">
              <w:rPr>
                <w:b/>
                <w:lang w:val="ro-RO"/>
              </w:rPr>
              <w:t>ORC</w:t>
            </w:r>
            <w:r w:rsidRPr="00517756">
              <w:rPr>
                <w:b/>
                <w:lang w:val="ro-RO"/>
              </w:rPr>
              <w:t>/an</w:t>
            </w:r>
          </w:p>
        </w:tc>
        <w:tc>
          <w:tcPr>
            <w:tcW w:w="3060" w:type="dxa"/>
            <w:vAlign w:val="center"/>
          </w:tcPr>
          <w:p w:rsidR="00465745" w:rsidRPr="00517756" w:rsidRDefault="007056A0" w:rsidP="00A35F7F">
            <w:pPr>
              <w:rPr>
                <w:sz w:val="20"/>
                <w:lang w:val="ro-RO"/>
              </w:rPr>
            </w:pPr>
            <w:sdt>
              <w:sdtPr>
                <w:rPr>
                  <w:sz w:val="20"/>
                  <w:lang w:val="ro-RO"/>
                </w:rPr>
                <w:id w:val="1480419016"/>
                <w:placeholder>
                  <w:docPart w:val="776D5514CC914092AEFF1A4D1781028A"/>
                </w:placeholder>
              </w:sdtPr>
              <w:sdtEndPr/>
              <w:sdtContent>
                <w:r w:rsidR="0059355C">
                  <w:rPr>
                    <w:sz w:val="20"/>
                    <w:lang w:val="ro-RO"/>
                  </w:rPr>
                  <w:t>Click or tap here to enter text.</w:t>
                </w:r>
              </w:sdtContent>
            </w:sdt>
          </w:p>
        </w:tc>
      </w:tr>
      <w:tr w:rsidR="00465745" w:rsidRPr="00517756" w:rsidTr="00234C7F">
        <w:tc>
          <w:tcPr>
            <w:tcW w:w="1278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C.U.I.</w:t>
            </w:r>
          </w:p>
        </w:tc>
        <w:tc>
          <w:tcPr>
            <w:tcW w:w="4680" w:type="dxa"/>
            <w:vAlign w:val="center"/>
          </w:tcPr>
          <w:p w:rsidR="00465745" w:rsidRPr="00517756" w:rsidRDefault="00465745" w:rsidP="005E1DA4">
            <w:pPr>
              <w:rPr>
                <w:sz w:val="20"/>
                <w:lang w:val="ro-RO"/>
              </w:rPr>
            </w:pPr>
          </w:p>
        </w:tc>
        <w:tc>
          <w:tcPr>
            <w:tcW w:w="1260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C.U.I.</w:t>
            </w:r>
          </w:p>
        </w:tc>
        <w:tc>
          <w:tcPr>
            <w:tcW w:w="3060" w:type="dxa"/>
            <w:vAlign w:val="center"/>
          </w:tcPr>
          <w:p w:rsidR="00465745" w:rsidRPr="00517756" w:rsidRDefault="007056A0" w:rsidP="00A35F7F">
            <w:pPr>
              <w:rPr>
                <w:sz w:val="20"/>
                <w:lang w:val="ro-RO"/>
              </w:rPr>
            </w:pPr>
            <w:sdt>
              <w:sdtPr>
                <w:rPr>
                  <w:sz w:val="20"/>
                  <w:lang w:val="ro-RO"/>
                </w:rPr>
                <w:id w:val="-1866280152"/>
                <w:placeholder>
                  <w:docPart w:val="173982AB0B5E4BC084CB8043D8C3CF76"/>
                </w:placeholder>
                <w:text/>
              </w:sdtPr>
              <w:sdtEndPr/>
              <w:sdtContent>
                <w:r w:rsidR="0059355C">
                  <w:rPr>
                    <w:sz w:val="20"/>
                    <w:lang w:val="ro-RO"/>
                  </w:rPr>
                  <w:t>Click or tap here to enter text.</w:t>
                </w:r>
              </w:sdtContent>
            </w:sdt>
          </w:p>
        </w:tc>
      </w:tr>
      <w:tr w:rsidR="00465745" w:rsidRPr="00517756" w:rsidTr="00234C7F">
        <w:tc>
          <w:tcPr>
            <w:tcW w:w="1278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Sediul</w:t>
            </w:r>
          </w:p>
        </w:tc>
        <w:tc>
          <w:tcPr>
            <w:tcW w:w="4680" w:type="dxa"/>
            <w:vAlign w:val="center"/>
          </w:tcPr>
          <w:p w:rsidR="00465745" w:rsidRPr="00517756" w:rsidRDefault="00465745" w:rsidP="004B681F">
            <w:pPr>
              <w:rPr>
                <w:sz w:val="20"/>
                <w:lang w:val="ro-RO"/>
              </w:rPr>
            </w:pPr>
          </w:p>
        </w:tc>
        <w:tc>
          <w:tcPr>
            <w:tcW w:w="1260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Sediul</w:t>
            </w:r>
          </w:p>
        </w:tc>
        <w:tc>
          <w:tcPr>
            <w:tcW w:w="3060" w:type="dxa"/>
            <w:vAlign w:val="center"/>
          </w:tcPr>
          <w:p w:rsidR="00465745" w:rsidRPr="00517756" w:rsidRDefault="007056A0" w:rsidP="00A35F7F">
            <w:pPr>
              <w:rPr>
                <w:sz w:val="20"/>
                <w:lang w:val="ro-RO"/>
              </w:rPr>
            </w:pPr>
            <w:sdt>
              <w:sdtPr>
                <w:rPr>
                  <w:sz w:val="20"/>
                  <w:lang w:val="ro-RO"/>
                </w:rPr>
                <w:id w:val="-61891401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59355C">
                  <w:rPr>
                    <w:sz w:val="20"/>
                    <w:lang w:val="ro-RO"/>
                  </w:rPr>
                  <w:t>Click or tap here to enter text.</w:t>
                </w:r>
              </w:sdtContent>
            </w:sdt>
          </w:p>
        </w:tc>
      </w:tr>
      <w:tr w:rsidR="00465745" w:rsidRPr="00517756" w:rsidTr="00234C7F">
        <w:tc>
          <w:tcPr>
            <w:tcW w:w="1278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Jude</w:t>
            </w:r>
            <w:r w:rsidR="009C4A51" w:rsidRPr="00517756">
              <w:rPr>
                <w:b/>
                <w:lang w:val="ro-RO"/>
              </w:rPr>
              <w:t>ț</w:t>
            </w:r>
            <w:r w:rsidRPr="00517756">
              <w:rPr>
                <w:b/>
                <w:lang w:val="ro-RO"/>
              </w:rPr>
              <w:t>ul</w:t>
            </w:r>
          </w:p>
        </w:tc>
        <w:tc>
          <w:tcPr>
            <w:tcW w:w="4680" w:type="dxa"/>
            <w:vAlign w:val="center"/>
          </w:tcPr>
          <w:p w:rsidR="00465745" w:rsidRPr="00517756" w:rsidRDefault="00465745" w:rsidP="00A35F7F">
            <w:pPr>
              <w:rPr>
                <w:sz w:val="20"/>
                <w:lang w:val="ro-RO"/>
              </w:rPr>
            </w:pPr>
          </w:p>
        </w:tc>
        <w:tc>
          <w:tcPr>
            <w:tcW w:w="1260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Jude</w:t>
            </w:r>
            <w:r w:rsidR="009C4A51" w:rsidRPr="00517756">
              <w:rPr>
                <w:b/>
                <w:lang w:val="ro-RO"/>
              </w:rPr>
              <w:t>ț</w:t>
            </w:r>
            <w:r w:rsidRPr="00517756">
              <w:rPr>
                <w:b/>
                <w:lang w:val="ro-RO"/>
              </w:rPr>
              <w:t>ul</w:t>
            </w:r>
          </w:p>
        </w:tc>
        <w:tc>
          <w:tcPr>
            <w:tcW w:w="3060" w:type="dxa"/>
            <w:vAlign w:val="center"/>
          </w:tcPr>
          <w:p w:rsidR="00465745" w:rsidRPr="00517756" w:rsidRDefault="007056A0" w:rsidP="00A35F7F">
            <w:pPr>
              <w:rPr>
                <w:sz w:val="20"/>
                <w:lang w:val="ro-RO"/>
              </w:rPr>
            </w:pPr>
            <w:sdt>
              <w:sdtPr>
                <w:rPr>
                  <w:sz w:val="20"/>
                  <w:lang w:val="ro-RO"/>
                </w:rPr>
                <w:id w:val="-625312396"/>
                <w:placeholder>
                  <w:docPart w:val="DefaultPlaceholder_-1854013439"/>
                </w:placeholder>
                <w:showingPlcHdr/>
                <w:dropDownList>
                  <w:listItem w:displayText="București" w:value="B"/>
                  <w:listItem w:displayText="Cluj" w:value="CJ"/>
                  <w:listItem w:displayText="Iași" w:value="IS"/>
                </w:dropDownList>
              </w:sdtPr>
              <w:sdtEndPr/>
              <w:sdtContent>
                <w:r w:rsidR="0059355C" w:rsidRPr="00DD67AA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465745" w:rsidRPr="00517756" w:rsidTr="00234C7F">
        <w:tc>
          <w:tcPr>
            <w:tcW w:w="1278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Contul</w:t>
            </w:r>
          </w:p>
        </w:tc>
        <w:tc>
          <w:tcPr>
            <w:tcW w:w="4680" w:type="dxa"/>
            <w:vAlign w:val="center"/>
          </w:tcPr>
          <w:p w:rsidR="004B681F" w:rsidRPr="00517756" w:rsidRDefault="004B681F" w:rsidP="004B681F">
            <w:pPr>
              <w:rPr>
                <w:sz w:val="20"/>
                <w:lang w:val="ro-RO"/>
              </w:rPr>
            </w:pPr>
          </w:p>
        </w:tc>
        <w:tc>
          <w:tcPr>
            <w:tcW w:w="1260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Contul</w:t>
            </w:r>
          </w:p>
        </w:tc>
        <w:tc>
          <w:tcPr>
            <w:tcW w:w="3060" w:type="dxa"/>
            <w:vAlign w:val="center"/>
          </w:tcPr>
          <w:p w:rsidR="00465745" w:rsidRPr="00517756" w:rsidRDefault="00465745" w:rsidP="00A35F7F">
            <w:pPr>
              <w:rPr>
                <w:sz w:val="20"/>
                <w:lang w:val="ro-RO"/>
              </w:rPr>
            </w:pPr>
          </w:p>
        </w:tc>
      </w:tr>
      <w:tr w:rsidR="00465745" w:rsidRPr="00517756" w:rsidTr="00234C7F">
        <w:tc>
          <w:tcPr>
            <w:tcW w:w="1278" w:type="dxa"/>
            <w:vAlign w:val="center"/>
          </w:tcPr>
          <w:p w:rsidR="00465745" w:rsidRPr="00517756" w:rsidRDefault="00465745" w:rsidP="00640F95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Banca</w:t>
            </w:r>
          </w:p>
        </w:tc>
        <w:tc>
          <w:tcPr>
            <w:tcW w:w="4680" w:type="dxa"/>
            <w:vAlign w:val="center"/>
          </w:tcPr>
          <w:p w:rsidR="00465745" w:rsidRPr="00517756" w:rsidRDefault="00465745" w:rsidP="004B681F">
            <w:pPr>
              <w:rPr>
                <w:sz w:val="20"/>
                <w:lang w:val="ro-RO"/>
              </w:rPr>
            </w:pPr>
          </w:p>
        </w:tc>
        <w:tc>
          <w:tcPr>
            <w:tcW w:w="1260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Banca</w:t>
            </w:r>
          </w:p>
        </w:tc>
        <w:tc>
          <w:tcPr>
            <w:tcW w:w="3060" w:type="dxa"/>
            <w:vAlign w:val="center"/>
          </w:tcPr>
          <w:p w:rsidR="00465745" w:rsidRPr="00517756" w:rsidRDefault="00465745" w:rsidP="00A35F7F">
            <w:pPr>
              <w:rPr>
                <w:sz w:val="20"/>
                <w:lang w:val="ro-RO"/>
              </w:rPr>
            </w:pPr>
          </w:p>
        </w:tc>
      </w:tr>
      <w:bookmarkEnd w:id="0"/>
    </w:tbl>
    <w:p w:rsidR="0070607A" w:rsidRDefault="0070607A" w:rsidP="000752A6">
      <w:pPr>
        <w:rPr>
          <w:lang w:val="ro-RO"/>
        </w:rPr>
      </w:pPr>
    </w:p>
    <w:p w:rsidR="0070607A" w:rsidRPr="00BF23E0" w:rsidRDefault="0070607A" w:rsidP="000752A6">
      <w:pPr>
        <w:rPr>
          <w:sz w:val="20"/>
          <w:lang w:val="ro-RO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3544"/>
        <w:gridCol w:w="671"/>
        <w:gridCol w:w="1172"/>
        <w:gridCol w:w="1524"/>
        <w:gridCol w:w="1446"/>
        <w:gridCol w:w="1441"/>
      </w:tblGrid>
      <w:tr w:rsidR="003958DB" w:rsidRPr="00517756" w:rsidTr="007056A0">
        <w:tc>
          <w:tcPr>
            <w:tcW w:w="242" w:type="pct"/>
            <w:vAlign w:val="center"/>
          </w:tcPr>
          <w:p w:rsidR="003958DB" w:rsidRPr="00517756" w:rsidRDefault="003958DB" w:rsidP="00E745D2">
            <w:pPr>
              <w:jc w:val="center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Nr.</w:t>
            </w:r>
          </w:p>
        </w:tc>
        <w:tc>
          <w:tcPr>
            <w:tcW w:w="1721" w:type="pct"/>
            <w:vAlign w:val="center"/>
          </w:tcPr>
          <w:p w:rsidR="003958DB" w:rsidRPr="00517756" w:rsidRDefault="003958DB" w:rsidP="00152291">
            <w:pPr>
              <w:jc w:val="center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Denumirea produselor</w:t>
            </w:r>
            <w:r>
              <w:rPr>
                <w:b/>
                <w:lang w:val="ro-RO"/>
              </w:rPr>
              <w:t xml:space="preserve"> </w:t>
            </w:r>
            <w:r w:rsidRPr="00517756">
              <w:rPr>
                <w:b/>
                <w:lang w:val="ro-RO"/>
              </w:rPr>
              <w:t>sau a serviciilor</w:t>
            </w:r>
          </w:p>
        </w:tc>
        <w:tc>
          <w:tcPr>
            <w:tcW w:w="326" w:type="pct"/>
            <w:vAlign w:val="center"/>
          </w:tcPr>
          <w:p w:rsidR="003958DB" w:rsidRPr="00517756" w:rsidRDefault="003958DB" w:rsidP="00E745D2">
            <w:pPr>
              <w:jc w:val="center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U.M.</w:t>
            </w:r>
          </w:p>
        </w:tc>
        <w:tc>
          <w:tcPr>
            <w:tcW w:w="569" w:type="pct"/>
            <w:vAlign w:val="center"/>
          </w:tcPr>
          <w:p w:rsidR="003958DB" w:rsidRPr="00517756" w:rsidRDefault="003958DB" w:rsidP="00E745D2">
            <w:pPr>
              <w:jc w:val="center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Cantitatea</w:t>
            </w:r>
          </w:p>
        </w:tc>
        <w:tc>
          <w:tcPr>
            <w:tcW w:w="740" w:type="pct"/>
            <w:vAlign w:val="center"/>
          </w:tcPr>
          <w:p w:rsidR="003958DB" w:rsidRPr="00517756" w:rsidRDefault="003958DB" w:rsidP="00F879EB">
            <w:pPr>
              <w:jc w:val="center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Prețul unitar</w:t>
            </w:r>
            <w:r>
              <w:rPr>
                <w:b/>
                <w:lang w:val="ro-RO"/>
              </w:rPr>
              <w:t xml:space="preserve"> fără TVA</w:t>
            </w:r>
          </w:p>
        </w:tc>
        <w:tc>
          <w:tcPr>
            <w:tcW w:w="702" w:type="pct"/>
            <w:vAlign w:val="center"/>
          </w:tcPr>
          <w:p w:rsidR="003958DB" w:rsidRPr="00517756" w:rsidRDefault="003958DB" w:rsidP="00283CED">
            <w:pPr>
              <w:jc w:val="center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Valoarea</w:t>
            </w:r>
          </w:p>
        </w:tc>
        <w:tc>
          <w:tcPr>
            <w:tcW w:w="700" w:type="pct"/>
          </w:tcPr>
          <w:p w:rsidR="003958DB" w:rsidRPr="00517756" w:rsidRDefault="003958DB" w:rsidP="00283CED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Valoarea TVA</w:t>
            </w:r>
          </w:p>
        </w:tc>
      </w:tr>
      <w:tr w:rsidR="003958DB" w:rsidRPr="00517756" w:rsidTr="007056A0">
        <w:tc>
          <w:tcPr>
            <w:tcW w:w="242" w:type="pct"/>
          </w:tcPr>
          <w:p w:rsidR="003958DB" w:rsidRPr="00517756" w:rsidRDefault="003958DB" w:rsidP="00E745D2">
            <w:pPr>
              <w:jc w:val="center"/>
              <w:rPr>
                <w:sz w:val="16"/>
                <w:lang w:val="ro-RO"/>
              </w:rPr>
            </w:pPr>
            <w:r w:rsidRPr="00517756">
              <w:rPr>
                <w:sz w:val="16"/>
                <w:lang w:val="ro-RO"/>
              </w:rPr>
              <w:t>0</w:t>
            </w:r>
          </w:p>
        </w:tc>
        <w:tc>
          <w:tcPr>
            <w:tcW w:w="1721" w:type="pct"/>
          </w:tcPr>
          <w:p w:rsidR="003958DB" w:rsidRPr="00517756" w:rsidRDefault="003958DB" w:rsidP="00E745D2">
            <w:pPr>
              <w:jc w:val="center"/>
              <w:rPr>
                <w:sz w:val="16"/>
                <w:lang w:val="ro-RO"/>
              </w:rPr>
            </w:pPr>
            <w:r w:rsidRPr="00517756">
              <w:rPr>
                <w:sz w:val="16"/>
                <w:lang w:val="ro-RO"/>
              </w:rPr>
              <w:t>1</w:t>
            </w:r>
          </w:p>
        </w:tc>
        <w:tc>
          <w:tcPr>
            <w:tcW w:w="326" w:type="pct"/>
          </w:tcPr>
          <w:p w:rsidR="003958DB" w:rsidRPr="00517756" w:rsidRDefault="003958DB" w:rsidP="00E745D2">
            <w:pPr>
              <w:jc w:val="center"/>
              <w:rPr>
                <w:sz w:val="16"/>
                <w:lang w:val="ro-RO"/>
              </w:rPr>
            </w:pPr>
            <w:r w:rsidRPr="00517756">
              <w:rPr>
                <w:sz w:val="16"/>
                <w:lang w:val="ro-RO"/>
              </w:rPr>
              <w:t>2</w:t>
            </w:r>
          </w:p>
        </w:tc>
        <w:tc>
          <w:tcPr>
            <w:tcW w:w="569" w:type="pct"/>
          </w:tcPr>
          <w:p w:rsidR="003958DB" w:rsidRPr="00517756" w:rsidRDefault="003958DB" w:rsidP="00E745D2">
            <w:pPr>
              <w:jc w:val="center"/>
              <w:rPr>
                <w:sz w:val="16"/>
                <w:lang w:val="ro-RO"/>
              </w:rPr>
            </w:pPr>
            <w:r w:rsidRPr="00517756">
              <w:rPr>
                <w:sz w:val="16"/>
                <w:lang w:val="ro-RO"/>
              </w:rPr>
              <w:t>3</w:t>
            </w:r>
          </w:p>
        </w:tc>
        <w:tc>
          <w:tcPr>
            <w:tcW w:w="740" w:type="pct"/>
          </w:tcPr>
          <w:p w:rsidR="003958DB" w:rsidRPr="00517756" w:rsidRDefault="003958DB" w:rsidP="00E745D2">
            <w:pPr>
              <w:jc w:val="center"/>
              <w:rPr>
                <w:sz w:val="16"/>
                <w:lang w:val="ro-RO"/>
              </w:rPr>
            </w:pPr>
            <w:r w:rsidRPr="00517756">
              <w:rPr>
                <w:sz w:val="16"/>
                <w:lang w:val="ro-RO"/>
              </w:rPr>
              <w:t>4</w:t>
            </w:r>
          </w:p>
        </w:tc>
        <w:tc>
          <w:tcPr>
            <w:tcW w:w="702" w:type="pct"/>
          </w:tcPr>
          <w:p w:rsidR="003958DB" w:rsidRPr="00517756" w:rsidRDefault="003958DB" w:rsidP="00283CED">
            <w:pPr>
              <w:jc w:val="center"/>
              <w:rPr>
                <w:sz w:val="16"/>
                <w:lang w:val="ro-RO"/>
              </w:rPr>
            </w:pPr>
            <w:r w:rsidRPr="00517756">
              <w:rPr>
                <w:sz w:val="16"/>
                <w:lang w:val="ro-RO"/>
              </w:rPr>
              <w:t>5 (3*4)</w:t>
            </w:r>
          </w:p>
        </w:tc>
        <w:tc>
          <w:tcPr>
            <w:tcW w:w="700" w:type="pct"/>
          </w:tcPr>
          <w:p w:rsidR="003958DB" w:rsidRPr="00517756" w:rsidRDefault="00D56EE7" w:rsidP="00283CED">
            <w:pPr>
              <w:jc w:val="center"/>
              <w:rPr>
                <w:sz w:val="16"/>
                <w:lang w:val="ro-RO"/>
              </w:rPr>
            </w:pPr>
            <w:r>
              <w:rPr>
                <w:sz w:val="16"/>
                <w:lang w:val="ro-RO"/>
              </w:rPr>
              <w:t>6</w:t>
            </w:r>
          </w:p>
        </w:tc>
      </w:tr>
    </w:tbl>
    <w:p w:rsidR="0070607A" w:rsidRDefault="0070607A" w:rsidP="000752A6">
      <w:pPr>
        <w:rPr>
          <w:lang w:val="ro-RO"/>
        </w:rPr>
      </w:pPr>
    </w:p>
    <w:p w:rsidR="007056A0" w:rsidRDefault="007056A0" w:rsidP="000752A6">
      <w:pPr>
        <w:rPr>
          <w:lang w:val="ro-RO"/>
        </w:rPr>
      </w:pPr>
    </w:p>
    <w:p w:rsidR="007056A0" w:rsidRDefault="007056A0" w:rsidP="000752A6">
      <w:pPr>
        <w:rPr>
          <w:lang w:val="ro-RO"/>
        </w:rPr>
      </w:pPr>
    </w:p>
    <w:p w:rsidR="007056A0" w:rsidRDefault="007056A0" w:rsidP="000752A6">
      <w:pPr>
        <w:rPr>
          <w:lang w:val="ro-RO"/>
        </w:rPr>
      </w:pPr>
    </w:p>
    <w:p w:rsidR="00250641" w:rsidRDefault="00250641" w:rsidP="000752A6">
      <w:pPr>
        <w:rPr>
          <w:lang w:val="ro-RO"/>
        </w:rPr>
      </w:pPr>
    </w:p>
    <w:p w:rsidR="00250641" w:rsidRPr="00517756" w:rsidRDefault="00250641" w:rsidP="000752A6">
      <w:pPr>
        <w:rPr>
          <w:lang w:val="ro-RO"/>
        </w:rPr>
      </w:pPr>
    </w:p>
    <w:tbl>
      <w:tblPr>
        <w:tblStyle w:val="TableGrid"/>
        <w:tblW w:w="1033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166"/>
      </w:tblGrid>
      <w:tr w:rsidR="005566E0" w:rsidRPr="00517756" w:rsidTr="004A352A">
        <w:tc>
          <w:tcPr>
            <w:tcW w:w="5166" w:type="dxa"/>
          </w:tcPr>
          <w:p w:rsidR="005566E0" w:rsidRPr="00517756" w:rsidRDefault="005566E0" w:rsidP="00AB5781">
            <w:pPr>
              <w:rPr>
                <w:lang w:val="ro-RO"/>
              </w:rPr>
            </w:pPr>
            <w:r w:rsidRPr="00517756">
              <w:rPr>
                <w:lang w:val="ro-RO"/>
              </w:rPr>
              <w:t>Semn</w:t>
            </w:r>
            <w:r w:rsidR="00C92EAD" w:rsidRPr="00517756">
              <w:rPr>
                <w:lang w:val="ro-RO"/>
              </w:rPr>
              <w:t>ă</w:t>
            </w:r>
            <w:r w:rsidRPr="00517756">
              <w:rPr>
                <w:lang w:val="ro-RO"/>
              </w:rPr>
              <w:t>tura</w:t>
            </w:r>
            <w:r w:rsidR="00AB5781">
              <w:rPr>
                <w:lang w:val="ro-RO"/>
              </w:rPr>
              <w:t xml:space="preserve"> </w:t>
            </w:r>
            <w:r w:rsidR="00C92EAD" w:rsidRPr="00517756">
              <w:rPr>
                <w:lang w:val="ro-RO"/>
              </w:rPr>
              <w:t>ş</w:t>
            </w:r>
            <w:r w:rsidRPr="00517756">
              <w:rPr>
                <w:lang w:val="ro-RO"/>
              </w:rPr>
              <w:t xml:space="preserve">i </w:t>
            </w:r>
            <w:r w:rsidR="00C92EAD" w:rsidRPr="00517756">
              <w:rPr>
                <w:lang w:val="ro-RO"/>
              </w:rPr>
              <w:t>ş</w:t>
            </w:r>
            <w:r w:rsidRPr="00517756">
              <w:rPr>
                <w:lang w:val="ro-RO"/>
              </w:rPr>
              <w:t>tampila</w:t>
            </w:r>
            <w:r w:rsidR="00AB5781">
              <w:rPr>
                <w:lang w:val="ro-RO"/>
              </w:rPr>
              <w:t xml:space="preserve"> </w:t>
            </w:r>
            <w:r w:rsidR="00517756" w:rsidRPr="00517756">
              <w:rPr>
                <w:lang w:val="ro-RO"/>
              </w:rPr>
              <w:t>furnizorului</w:t>
            </w:r>
          </w:p>
        </w:tc>
        <w:tc>
          <w:tcPr>
            <w:tcW w:w="5166" w:type="dxa"/>
          </w:tcPr>
          <w:p w:rsidR="005566E0" w:rsidRPr="00517756" w:rsidRDefault="005566E0" w:rsidP="005566E0">
            <w:pPr>
              <w:jc w:val="right"/>
              <w:rPr>
                <w:lang w:val="ro-RO"/>
              </w:rPr>
            </w:pPr>
            <w:r w:rsidRPr="00517756">
              <w:rPr>
                <w:lang w:val="ro-RO"/>
              </w:rPr>
              <w:t>Semn</w:t>
            </w:r>
            <w:r w:rsidR="00C92EAD" w:rsidRPr="00517756">
              <w:rPr>
                <w:lang w:val="ro-RO"/>
              </w:rPr>
              <w:t>ă</w:t>
            </w:r>
            <w:r w:rsidRPr="00517756">
              <w:rPr>
                <w:lang w:val="ro-RO"/>
              </w:rPr>
              <w:t>tura de primire</w:t>
            </w:r>
          </w:p>
        </w:tc>
      </w:tr>
    </w:tbl>
    <w:p w:rsidR="005566E0" w:rsidRPr="00517756" w:rsidRDefault="005566E0" w:rsidP="001817A0">
      <w:pPr>
        <w:rPr>
          <w:lang w:val="ro-RO"/>
        </w:rPr>
      </w:pPr>
    </w:p>
    <w:sectPr w:rsidR="005566E0" w:rsidRPr="00517756" w:rsidSect="00234C7F">
      <w:pgSz w:w="11907" w:h="16839" w:code="9"/>
      <w:pgMar w:top="1440" w:right="927" w:bottom="1440" w:left="900" w:header="720" w:footer="6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82D" w:rsidRDefault="00E4682D" w:rsidP="00740799">
      <w:pPr>
        <w:spacing w:after="0" w:line="240" w:lineRule="auto"/>
      </w:pPr>
      <w:r>
        <w:separator/>
      </w:r>
    </w:p>
  </w:endnote>
  <w:endnote w:type="continuationSeparator" w:id="0">
    <w:p w:rsidR="00E4682D" w:rsidRDefault="00E4682D" w:rsidP="0074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82D" w:rsidRDefault="00E4682D" w:rsidP="00740799">
      <w:pPr>
        <w:spacing w:after="0" w:line="240" w:lineRule="auto"/>
      </w:pPr>
      <w:r>
        <w:separator/>
      </w:r>
    </w:p>
  </w:footnote>
  <w:footnote w:type="continuationSeparator" w:id="0">
    <w:p w:rsidR="00E4682D" w:rsidRDefault="00E4682D" w:rsidP="00740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removePersonalInformation/>
  <w:removeDateAndTime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729D"/>
    <w:rsid w:val="00015368"/>
    <w:rsid w:val="00022F65"/>
    <w:rsid w:val="000237B1"/>
    <w:rsid w:val="0003007C"/>
    <w:rsid w:val="000332D4"/>
    <w:rsid w:val="000375EE"/>
    <w:rsid w:val="00047C58"/>
    <w:rsid w:val="000752A6"/>
    <w:rsid w:val="000929C7"/>
    <w:rsid w:val="000A551F"/>
    <w:rsid w:val="000B43B2"/>
    <w:rsid w:val="000C4528"/>
    <w:rsid w:val="000C6117"/>
    <w:rsid w:val="000D61F1"/>
    <w:rsid w:val="000E41CF"/>
    <w:rsid w:val="001012CF"/>
    <w:rsid w:val="00105425"/>
    <w:rsid w:val="00152291"/>
    <w:rsid w:val="00164C12"/>
    <w:rsid w:val="00173752"/>
    <w:rsid w:val="001817A0"/>
    <w:rsid w:val="00182141"/>
    <w:rsid w:val="00190C48"/>
    <w:rsid w:val="001B0EE2"/>
    <w:rsid w:val="001C1262"/>
    <w:rsid w:val="001C7C39"/>
    <w:rsid w:val="001E7239"/>
    <w:rsid w:val="001F5512"/>
    <w:rsid w:val="00205C46"/>
    <w:rsid w:val="0021611E"/>
    <w:rsid w:val="00234C7F"/>
    <w:rsid w:val="00250641"/>
    <w:rsid w:val="00253BB7"/>
    <w:rsid w:val="00257C8C"/>
    <w:rsid w:val="00283CED"/>
    <w:rsid w:val="0029534D"/>
    <w:rsid w:val="002961F0"/>
    <w:rsid w:val="002B0319"/>
    <w:rsid w:val="002B7D31"/>
    <w:rsid w:val="002D46AE"/>
    <w:rsid w:val="002F507C"/>
    <w:rsid w:val="00305AF2"/>
    <w:rsid w:val="00310DCC"/>
    <w:rsid w:val="00320164"/>
    <w:rsid w:val="00325C5C"/>
    <w:rsid w:val="00327DA8"/>
    <w:rsid w:val="00331C83"/>
    <w:rsid w:val="00344A59"/>
    <w:rsid w:val="00347849"/>
    <w:rsid w:val="0036104B"/>
    <w:rsid w:val="00374A1C"/>
    <w:rsid w:val="00376F2F"/>
    <w:rsid w:val="003921E3"/>
    <w:rsid w:val="003958DB"/>
    <w:rsid w:val="00396363"/>
    <w:rsid w:val="003A5551"/>
    <w:rsid w:val="003D0E7E"/>
    <w:rsid w:val="003E0CC8"/>
    <w:rsid w:val="003F1936"/>
    <w:rsid w:val="003F73E6"/>
    <w:rsid w:val="004350AA"/>
    <w:rsid w:val="00436A4F"/>
    <w:rsid w:val="0044073B"/>
    <w:rsid w:val="0044440B"/>
    <w:rsid w:val="00454795"/>
    <w:rsid w:val="00465745"/>
    <w:rsid w:val="004821D0"/>
    <w:rsid w:val="0048248E"/>
    <w:rsid w:val="00495635"/>
    <w:rsid w:val="004A28ED"/>
    <w:rsid w:val="004A352A"/>
    <w:rsid w:val="004B1491"/>
    <w:rsid w:val="004B32EE"/>
    <w:rsid w:val="004B681F"/>
    <w:rsid w:val="004D6530"/>
    <w:rsid w:val="004E68E2"/>
    <w:rsid w:val="004E6D23"/>
    <w:rsid w:val="00517756"/>
    <w:rsid w:val="00543A9A"/>
    <w:rsid w:val="005442EC"/>
    <w:rsid w:val="005502A3"/>
    <w:rsid w:val="005566E0"/>
    <w:rsid w:val="005621F7"/>
    <w:rsid w:val="00562E7B"/>
    <w:rsid w:val="0056729D"/>
    <w:rsid w:val="00567F36"/>
    <w:rsid w:val="00581E65"/>
    <w:rsid w:val="0059355C"/>
    <w:rsid w:val="005D1FB9"/>
    <w:rsid w:val="005E1314"/>
    <w:rsid w:val="005E1DA4"/>
    <w:rsid w:val="005F40AE"/>
    <w:rsid w:val="006209FB"/>
    <w:rsid w:val="0062308B"/>
    <w:rsid w:val="00627B99"/>
    <w:rsid w:val="00640F95"/>
    <w:rsid w:val="006611B4"/>
    <w:rsid w:val="00675EF7"/>
    <w:rsid w:val="00693627"/>
    <w:rsid w:val="0069687B"/>
    <w:rsid w:val="00696D36"/>
    <w:rsid w:val="006B0AD3"/>
    <w:rsid w:val="006B734B"/>
    <w:rsid w:val="006C7869"/>
    <w:rsid w:val="006D7662"/>
    <w:rsid w:val="006E27EB"/>
    <w:rsid w:val="006E2A9A"/>
    <w:rsid w:val="006E53B1"/>
    <w:rsid w:val="007056A0"/>
    <w:rsid w:val="0070607A"/>
    <w:rsid w:val="007128CC"/>
    <w:rsid w:val="00720517"/>
    <w:rsid w:val="00720BA7"/>
    <w:rsid w:val="00727703"/>
    <w:rsid w:val="00731E3B"/>
    <w:rsid w:val="00735D48"/>
    <w:rsid w:val="00740799"/>
    <w:rsid w:val="00744DC8"/>
    <w:rsid w:val="00753984"/>
    <w:rsid w:val="00774DE7"/>
    <w:rsid w:val="007A0789"/>
    <w:rsid w:val="007A1057"/>
    <w:rsid w:val="007E7A47"/>
    <w:rsid w:val="008010B5"/>
    <w:rsid w:val="008047AC"/>
    <w:rsid w:val="00810710"/>
    <w:rsid w:val="00822451"/>
    <w:rsid w:val="00831F1B"/>
    <w:rsid w:val="008869BA"/>
    <w:rsid w:val="00897125"/>
    <w:rsid w:val="008A166C"/>
    <w:rsid w:val="008C4026"/>
    <w:rsid w:val="008D4651"/>
    <w:rsid w:val="008F728A"/>
    <w:rsid w:val="009061E3"/>
    <w:rsid w:val="00913786"/>
    <w:rsid w:val="00920E28"/>
    <w:rsid w:val="009335DE"/>
    <w:rsid w:val="00945A55"/>
    <w:rsid w:val="00967B63"/>
    <w:rsid w:val="00971B3E"/>
    <w:rsid w:val="0099011F"/>
    <w:rsid w:val="009C03C7"/>
    <w:rsid w:val="009C4A51"/>
    <w:rsid w:val="009D006A"/>
    <w:rsid w:val="009E2709"/>
    <w:rsid w:val="009E2B24"/>
    <w:rsid w:val="009F7AD9"/>
    <w:rsid w:val="00A02D75"/>
    <w:rsid w:val="00A101C8"/>
    <w:rsid w:val="00A117C3"/>
    <w:rsid w:val="00A24836"/>
    <w:rsid w:val="00A35F7F"/>
    <w:rsid w:val="00A35FF3"/>
    <w:rsid w:val="00A43595"/>
    <w:rsid w:val="00A452AC"/>
    <w:rsid w:val="00AB5781"/>
    <w:rsid w:val="00AB7FFA"/>
    <w:rsid w:val="00AD6F10"/>
    <w:rsid w:val="00AE14F1"/>
    <w:rsid w:val="00AF1257"/>
    <w:rsid w:val="00B03A9C"/>
    <w:rsid w:val="00B1342C"/>
    <w:rsid w:val="00B159F4"/>
    <w:rsid w:val="00B22890"/>
    <w:rsid w:val="00B40232"/>
    <w:rsid w:val="00B42825"/>
    <w:rsid w:val="00B70386"/>
    <w:rsid w:val="00B719E7"/>
    <w:rsid w:val="00B7475D"/>
    <w:rsid w:val="00BA0784"/>
    <w:rsid w:val="00BE2464"/>
    <w:rsid w:val="00BF23E0"/>
    <w:rsid w:val="00BF3025"/>
    <w:rsid w:val="00C224E0"/>
    <w:rsid w:val="00C27596"/>
    <w:rsid w:val="00C3031A"/>
    <w:rsid w:val="00C5028B"/>
    <w:rsid w:val="00C76193"/>
    <w:rsid w:val="00C92EAD"/>
    <w:rsid w:val="00CC7D3A"/>
    <w:rsid w:val="00D119CA"/>
    <w:rsid w:val="00D56EE7"/>
    <w:rsid w:val="00D7521A"/>
    <w:rsid w:val="00D85E1B"/>
    <w:rsid w:val="00DA1C6A"/>
    <w:rsid w:val="00DB7BCC"/>
    <w:rsid w:val="00DC218D"/>
    <w:rsid w:val="00DC474A"/>
    <w:rsid w:val="00DD2371"/>
    <w:rsid w:val="00DF2A3D"/>
    <w:rsid w:val="00DF6F9A"/>
    <w:rsid w:val="00E13F4C"/>
    <w:rsid w:val="00E1762A"/>
    <w:rsid w:val="00E23215"/>
    <w:rsid w:val="00E337F8"/>
    <w:rsid w:val="00E4682D"/>
    <w:rsid w:val="00E52960"/>
    <w:rsid w:val="00E547F6"/>
    <w:rsid w:val="00E54DB7"/>
    <w:rsid w:val="00E62376"/>
    <w:rsid w:val="00E624F6"/>
    <w:rsid w:val="00E745D2"/>
    <w:rsid w:val="00E964A7"/>
    <w:rsid w:val="00EA1FDB"/>
    <w:rsid w:val="00EA6F3A"/>
    <w:rsid w:val="00EC577C"/>
    <w:rsid w:val="00EE3CA4"/>
    <w:rsid w:val="00EF09EE"/>
    <w:rsid w:val="00F16935"/>
    <w:rsid w:val="00F260EE"/>
    <w:rsid w:val="00F31837"/>
    <w:rsid w:val="00F446D2"/>
    <w:rsid w:val="00F5052F"/>
    <w:rsid w:val="00F5125E"/>
    <w:rsid w:val="00F64F41"/>
    <w:rsid w:val="00F858AB"/>
    <w:rsid w:val="00F879EB"/>
    <w:rsid w:val="00F933B9"/>
    <w:rsid w:val="00FB17CC"/>
    <w:rsid w:val="00FB5520"/>
    <w:rsid w:val="00FE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  <w14:docId w14:val="47119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3C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7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6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1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611E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740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0799"/>
  </w:style>
  <w:style w:type="paragraph" w:styleId="Footer">
    <w:name w:val="footer"/>
    <w:basedOn w:val="Normal"/>
    <w:link w:val="FooterChar"/>
    <w:uiPriority w:val="99"/>
    <w:unhideWhenUsed/>
    <w:rsid w:val="00740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799"/>
  </w:style>
  <w:style w:type="character" w:customStyle="1" w:styleId="Heading2Char">
    <w:name w:val="Heading 2 Char"/>
    <w:basedOn w:val="DefaultParagraphFont"/>
    <w:link w:val="Heading2"/>
    <w:uiPriority w:val="9"/>
    <w:semiHidden/>
    <w:rsid w:val="000C6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52291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57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7C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tu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956979F3864C14A13641A74AB24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21F6-9AEE-4FAA-9AF1-BB828FB8A1DB}"/>
      </w:docPartPr>
      <w:docPartBody>
        <w:p w:rsidR="008C1519" w:rsidRDefault="00981C37" w:rsidP="00981C37">
          <w:pPr>
            <w:pStyle w:val="45956979F3864C14A13641A74AB24573"/>
          </w:pPr>
          <w:r w:rsidRPr="00DF5BEC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44359-AC0F-4CB4-A2A8-350A7B47A9E9}"/>
      </w:docPartPr>
      <w:docPartBody>
        <w:p w:rsidR="002A6CCB" w:rsidRDefault="00C60731">
          <w:r w:rsidRPr="00DD67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3C669D1C7A4D6CA444A59EC7CF2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E09FE-AEFF-4B6A-A14E-D0D1A12B4AF1}"/>
      </w:docPartPr>
      <w:docPartBody>
        <w:p w:rsidR="002A6CCB" w:rsidRDefault="00C60731" w:rsidP="00C60731">
          <w:pPr>
            <w:pStyle w:val="803C669D1C7A4D6CA444A59EC7CF253D"/>
          </w:pPr>
          <w:r w:rsidRPr="00DD67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6D5514CC914092AEFF1A4D17810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3FF15-00F8-42AF-9F2B-502A12BFEB20}"/>
      </w:docPartPr>
      <w:docPartBody>
        <w:p w:rsidR="002A6CCB" w:rsidRDefault="00C60731" w:rsidP="00C60731">
          <w:pPr>
            <w:pStyle w:val="776D5514CC914092AEFF1A4D1781028A"/>
          </w:pPr>
          <w:r w:rsidRPr="00DD67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982AB0B5E4BC084CB8043D8C3C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7BE61-9A81-47DD-82EE-ADD0EF5B77E6}"/>
      </w:docPartPr>
      <w:docPartBody>
        <w:p w:rsidR="002A6CCB" w:rsidRDefault="00C60731" w:rsidP="00C60731">
          <w:pPr>
            <w:pStyle w:val="173982AB0B5E4BC084CB8043D8C3CF76"/>
          </w:pPr>
          <w:r w:rsidRPr="00DD67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AFC70-F9DB-4943-809D-B6E24B782373}"/>
      </w:docPartPr>
      <w:docPartBody>
        <w:p w:rsidR="002A6CCB" w:rsidRDefault="00C60731">
          <w:r w:rsidRPr="00DD67A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56C95"/>
    <w:rsid w:val="000C1512"/>
    <w:rsid w:val="000C7BF1"/>
    <w:rsid w:val="00176B97"/>
    <w:rsid w:val="002A6CCB"/>
    <w:rsid w:val="00371272"/>
    <w:rsid w:val="0038593D"/>
    <w:rsid w:val="004F112B"/>
    <w:rsid w:val="00653FBC"/>
    <w:rsid w:val="0068106D"/>
    <w:rsid w:val="006A0628"/>
    <w:rsid w:val="007E260B"/>
    <w:rsid w:val="007F2CC7"/>
    <w:rsid w:val="008C1519"/>
    <w:rsid w:val="0096652B"/>
    <w:rsid w:val="00981C37"/>
    <w:rsid w:val="009A34B3"/>
    <w:rsid w:val="009B6FE8"/>
    <w:rsid w:val="009E5368"/>
    <w:rsid w:val="009F0C8A"/>
    <w:rsid w:val="00AF18DD"/>
    <w:rsid w:val="00C56C95"/>
    <w:rsid w:val="00C60731"/>
    <w:rsid w:val="00CD31DA"/>
    <w:rsid w:val="00D75E1A"/>
    <w:rsid w:val="00E010F0"/>
    <w:rsid w:val="00E52EC4"/>
    <w:rsid w:val="00F34512"/>
    <w:rsid w:val="00F872E1"/>
    <w:rsid w:val="00F93E96"/>
    <w:rsid w:val="00F9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1272"/>
    <w:rPr>
      <w:color w:val="808080"/>
    </w:rPr>
  </w:style>
  <w:style w:type="paragraph" w:customStyle="1" w:styleId="F596A333BEED4594968DE770436A246F">
    <w:name w:val="F596A333BEED4594968DE770436A246F"/>
    <w:rsid w:val="009B6FE8"/>
  </w:style>
  <w:style w:type="paragraph" w:customStyle="1" w:styleId="C6A856C6EE424F25B037E5BBBBB72304">
    <w:name w:val="C6A856C6EE424F25B037E5BBBBB72304"/>
    <w:rsid w:val="009B6FE8"/>
  </w:style>
  <w:style w:type="paragraph" w:customStyle="1" w:styleId="752CD2C7531E454A96870C9A2EA8C957">
    <w:name w:val="752CD2C7531E454A96870C9A2EA8C957"/>
    <w:rsid w:val="00F872E1"/>
  </w:style>
  <w:style w:type="paragraph" w:customStyle="1" w:styleId="D26E396AEDE640F6B6723DCA06D74902">
    <w:name w:val="D26E396AEDE640F6B6723DCA06D74902"/>
    <w:rsid w:val="00F872E1"/>
  </w:style>
  <w:style w:type="paragraph" w:customStyle="1" w:styleId="114EBE7AAB904884AF1B74CAF2901746">
    <w:name w:val="114EBE7AAB904884AF1B74CAF2901746"/>
    <w:rsid w:val="00F872E1"/>
  </w:style>
  <w:style w:type="paragraph" w:customStyle="1" w:styleId="45C46843DFCF45B8A5594D422F1722BF">
    <w:name w:val="45C46843DFCF45B8A5594D422F1722BF"/>
    <w:rsid w:val="00D75E1A"/>
  </w:style>
  <w:style w:type="paragraph" w:customStyle="1" w:styleId="D34FD3D212664D74B6163ACAC3334437">
    <w:name w:val="D34FD3D212664D74B6163ACAC3334437"/>
    <w:rsid w:val="00D75E1A"/>
  </w:style>
  <w:style w:type="paragraph" w:customStyle="1" w:styleId="1EA30237BE044A718CEE97EED19FE8D8">
    <w:name w:val="1EA30237BE044A718CEE97EED19FE8D8"/>
    <w:rsid w:val="00D75E1A"/>
  </w:style>
  <w:style w:type="paragraph" w:customStyle="1" w:styleId="1192910BBC7C4B329104720486D60B76">
    <w:name w:val="1192910BBC7C4B329104720486D60B76"/>
    <w:rsid w:val="00D75E1A"/>
  </w:style>
  <w:style w:type="paragraph" w:customStyle="1" w:styleId="CE42E2E618FC4B3C96CCBA41EF92EE9B">
    <w:name w:val="CE42E2E618FC4B3C96CCBA41EF92EE9B"/>
    <w:rsid w:val="00D75E1A"/>
  </w:style>
  <w:style w:type="paragraph" w:customStyle="1" w:styleId="357FEAC2F1414463AE2028AB6BF5286E">
    <w:name w:val="357FEAC2F1414463AE2028AB6BF5286E"/>
    <w:rsid w:val="00D75E1A"/>
  </w:style>
  <w:style w:type="paragraph" w:customStyle="1" w:styleId="9FB595145A6C40858E7516CC566E13F4">
    <w:name w:val="9FB595145A6C40858E7516CC566E13F4"/>
    <w:rsid w:val="00D75E1A"/>
  </w:style>
  <w:style w:type="paragraph" w:customStyle="1" w:styleId="11422D1CE8474BA6AEC4F1280DABDA61">
    <w:name w:val="11422D1CE8474BA6AEC4F1280DABDA61"/>
    <w:rsid w:val="00D75E1A"/>
  </w:style>
  <w:style w:type="paragraph" w:customStyle="1" w:styleId="5ADA080D8E86431C87D80CDD9B6F4326">
    <w:name w:val="5ADA080D8E86431C87D80CDD9B6F4326"/>
    <w:rsid w:val="00D75E1A"/>
  </w:style>
  <w:style w:type="paragraph" w:customStyle="1" w:styleId="3B0B89C1EB794BEABC33A670DFE4A142">
    <w:name w:val="3B0B89C1EB794BEABC33A670DFE4A142"/>
    <w:rsid w:val="00D75E1A"/>
  </w:style>
  <w:style w:type="paragraph" w:customStyle="1" w:styleId="818C7BB8BA9C4E25B2BDC64373493882">
    <w:name w:val="818C7BB8BA9C4E25B2BDC64373493882"/>
    <w:rsid w:val="00981C37"/>
  </w:style>
  <w:style w:type="paragraph" w:customStyle="1" w:styleId="45956979F3864C14A13641A74AB24573">
    <w:name w:val="45956979F3864C14A13641A74AB24573"/>
    <w:rsid w:val="00981C37"/>
  </w:style>
  <w:style w:type="paragraph" w:customStyle="1" w:styleId="43028BE76B2640C0AB5ED3144E48ACAF">
    <w:name w:val="43028BE76B2640C0AB5ED3144E48ACAF"/>
    <w:rsid w:val="009E5368"/>
  </w:style>
  <w:style w:type="paragraph" w:customStyle="1" w:styleId="BAAF9B72558C4185BCDA02F93A39BE29">
    <w:name w:val="BAAF9B72558C4185BCDA02F93A39BE29"/>
    <w:rsid w:val="00176B97"/>
  </w:style>
  <w:style w:type="paragraph" w:customStyle="1" w:styleId="908485549AE94FBC83230B6ED20241FA">
    <w:name w:val="908485549AE94FBC83230B6ED20241FA"/>
    <w:rsid w:val="00176B97"/>
  </w:style>
  <w:style w:type="paragraph" w:customStyle="1" w:styleId="12D42B05346D434BBC7EBA810464C5E9">
    <w:name w:val="12D42B05346D434BBC7EBA810464C5E9"/>
    <w:rsid w:val="0038593D"/>
  </w:style>
  <w:style w:type="paragraph" w:customStyle="1" w:styleId="803C669D1C7A4D6CA444A59EC7CF253D">
    <w:name w:val="803C669D1C7A4D6CA444A59EC7CF253D"/>
    <w:rsid w:val="00C60731"/>
    <w:pPr>
      <w:spacing w:after="160" w:line="259" w:lineRule="auto"/>
    </w:pPr>
  </w:style>
  <w:style w:type="paragraph" w:customStyle="1" w:styleId="776D5514CC914092AEFF1A4D1781028A">
    <w:name w:val="776D5514CC914092AEFF1A4D1781028A"/>
    <w:rsid w:val="00C60731"/>
    <w:pPr>
      <w:spacing w:after="160" w:line="259" w:lineRule="auto"/>
    </w:pPr>
  </w:style>
  <w:style w:type="paragraph" w:customStyle="1" w:styleId="173982AB0B5E4BC084CB8043D8C3CF76">
    <w:name w:val="173982AB0B5E4BC084CB8043D8C3CF76"/>
    <w:rsid w:val="00C60731"/>
    <w:pPr>
      <w:spacing w:after="160" w:line="259" w:lineRule="auto"/>
    </w:pPr>
  </w:style>
  <w:style w:type="paragraph" w:customStyle="1" w:styleId="A4DBAD0B3C4D4993A09563E164D0C06B">
    <w:name w:val="A4DBAD0B3C4D4993A09563E164D0C06B"/>
    <w:rsid w:val="00371272"/>
    <w:pPr>
      <w:spacing w:after="160" w:line="259" w:lineRule="auto"/>
    </w:pPr>
    <w:rPr>
      <w:lang w:val="ro-RO" w:eastAsia="ro-RO"/>
    </w:rPr>
  </w:style>
  <w:style w:type="paragraph" w:customStyle="1" w:styleId="6177FCAE595C4C73B3F5751E76BDE208">
    <w:name w:val="6177FCAE595C4C73B3F5751E76BDE208"/>
    <w:rsid w:val="00371272"/>
    <w:pPr>
      <w:spacing w:after="160" w:line="259" w:lineRule="auto"/>
    </w:pPr>
    <w:rPr>
      <w:lang w:val="ro-RO" w:eastAsia="ro-RO"/>
    </w:rPr>
  </w:style>
  <w:style w:type="paragraph" w:customStyle="1" w:styleId="7283AD32973F4A6C891D45A5EFC16BA8">
    <w:name w:val="7283AD32973F4A6C891D45A5EFC16BA8"/>
    <w:rsid w:val="00371272"/>
    <w:pPr>
      <w:spacing w:after="160" w:line="259" w:lineRule="auto"/>
    </w:pPr>
    <w:rPr>
      <w:lang w:val="ro-RO" w:eastAsia="ro-RO"/>
    </w:rPr>
  </w:style>
  <w:style w:type="paragraph" w:customStyle="1" w:styleId="0CAA71602470485BA1E46B1890C87A0C">
    <w:name w:val="0CAA71602470485BA1E46B1890C87A0C"/>
    <w:rsid w:val="00371272"/>
    <w:pPr>
      <w:spacing w:after="160" w:line="259" w:lineRule="auto"/>
    </w:pPr>
    <w:rPr>
      <w:lang w:val="ro-RO" w:eastAsia="ro-RO"/>
    </w:rPr>
  </w:style>
  <w:style w:type="paragraph" w:customStyle="1" w:styleId="853F8517B74440FA84E86E25B5A21154">
    <w:name w:val="853F8517B74440FA84E86E25B5A21154"/>
    <w:rsid w:val="00371272"/>
    <w:pPr>
      <w:spacing w:after="160" w:line="259" w:lineRule="auto"/>
    </w:pPr>
    <w:rPr>
      <w:lang w:val="ro-RO" w:eastAsia="ro-R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ED6CD-D7E8-479B-A2F9-F041A97D1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Factura.dotx</Template>
  <TotalTime>0</TotalTime>
  <Pages>1</Pages>
  <Words>84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Factura fara TVA</vt:lpstr>
    </vt:vector>
  </TitlesOfParts>
  <LinksUpToDate>false</LinksUpToDate>
  <CharactersWithSpaces>575</CharactersWithSpaces>
  <SharedDoc>false</SharedDoc>
  <HyperlinkBase>www.FormulareUtile.Blogspot.com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 fara TVA</dc:title>
  <dc:subject>Model factura fara TVA</dc:subject>
  <dc:creator/>
  <cp:keywords>factura, model, sablon</cp:keywords>
  <cp:lastModifiedBy/>
  <cp:revision>1</cp:revision>
  <dcterms:created xsi:type="dcterms:W3CDTF">2014-11-13T09:59:00Z</dcterms:created>
  <dcterms:modified xsi:type="dcterms:W3CDTF">2017-01-29T14:52:00Z</dcterms:modified>
  <cp:category>templates</cp:category>
</cp:coreProperties>
</file>